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EC4F" w14:textId="48796545" w:rsidR="00275260" w:rsidRPr="002C35DB" w:rsidRDefault="00F1286B" w:rsidP="00275260">
      <w:pPr>
        <w:pStyle w:val="Heading1"/>
      </w:pPr>
      <w:proofErr w:type="spellStart"/>
      <w:r>
        <w:t>Fyre</w:t>
      </w:r>
      <w:proofErr w:type="spellEnd"/>
      <w:r>
        <w:t xml:space="preserve"> Music Festival</w:t>
      </w:r>
    </w:p>
    <w:p w14:paraId="21A2783B" w14:textId="77777777" w:rsidR="00275260" w:rsidRPr="007C4C8D" w:rsidRDefault="00EA7967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F14C1CF4BC04552B45E3EE87DB73CFD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70EB27A1" w14:textId="6CA0CBE6" w:rsidR="00554276" w:rsidRPr="004E227E" w:rsidRDefault="00F1286B" w:rsidP="009F4E19">
      <w:pPr>
        <w:pStyle w:val="Date"/>
      </w:pPr>
      <w:r>
        <w:t>10</w:t>
      </w:r>
      <w:r w:rsidRPr="00F1286B">
        <w:rPr>
          <w:vertAlign w:val="superscript"/>
        </w:rPr>
        <w:t>th</w:t>
      </w:r>
      <w:r>
        <w:t xml:space="preserve"> September 2019 (Week 1)</w:t>
      </w:r>
    </w:p>
    <w:p w14:paraId="085C2E2C" w14:textId="77777777" w:rsidR="00554276" w:rsidRPr="00394EF4" w:rsidRDefault="00EA7967" w:rsidP="000D445D">
      <w:pPr>
        <w:pStyle w:val="ListNumber"/>
      </w:pP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F7E7133FDE1B43CABC2E3BA230C1A17E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275260" w:rsidRPr="00B853F9">
            <w:rPr>
              <w:rFonts w:eastAsiaTheme="majorEastAsia"/>
            </w:rPr>
            <w:t>Call to order</w:t>
          </w:r>
        </w:sdtContent>
      </w:sdt>
    </w:p>
    <w:p w14:paraId="53640A00" w14:textId="77777777" w:rsidR="00D50D23" w:rsidRPr="00AE361F" w:rsidRDefault="00EA7967" w:rsidP="00D512BB">
      <w:sdt>
        <w:sdtPr>
          <w:alias w:val="Enter facilitator name:"/>
          <w:tag w:val="Enter facilitator name:"/>
          <w:id w:val="-28566333"/>
          <w:placeholder>
            <w:docPart w:val="0517CE87EB554F1D8729D4888360B3B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Emphasis"/>
            <w:iCs/>
            <w:color w:val="595959" w:themeColor="text1" w:themeTint="A6"/>
          </w:rPr>
        </w:sdtEndPr>
        <w:sdtContent>
          <w:r w:rsidR="000F4987" w:rsidRPr="002C3D7E">
            <w:rPr>
              <w:rStyle w:val="PlaceholderText"/>
            </w:rPr>
            <w:t>Facilitator Name</w:t>
          </w:r>
        </w:sdtContent>
      </w:sdt>
      <w:r w:rsidR="000F4987">
        <w:t xml:space="preserve"> </w:t>
      </w:r>
      <w:sdt>
        <w:sdtPr>
          <w:alias w:val="Enter paragraph text:"/>
          <w:tag w:val="Enter paragraph text:"/>
          <w:id w:val="-929966237"/>
          <w:placeholder>
            <w:docPart w:val="4182D9EEBBCE44469803FDD5351C96D5"/>
          </w:placeholder>
          <w:temporary/>
          <w:showingPlcHdr/>
          <w15:appearance w15:val="hidden"/>
        </w:sdtPr>
        <w:sdtEndPr/>
        <w:sdtContent>
          <w:r w:rsidR="00D50D23" w:rsidRPr="00AE361F">
            <w:t>called to order the regular meeting of the</w:t>
          </w:r>
        </w:sdtContent>
      </w:sdt>
      <w:r w:rsidR="00D50D23">
        <w:t xml:space="preserve"> </w:t>
      </w:r>
      <w:sdt>
        <w:sdtPr>
          <w:alias w:val="Enter Organization/Committee:"/>
          <w:tag w:val="Enter Organization/Committee:"/>
          <w:id w:val="1359391056"/>
          <w:placeholder>
            <w:docPart w:val="444FBC1707224E85B0188B8B2416B1B7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Organization/Committee Name</w:t>
          </w:r>
        </w:sdtContent>
      </w:sdt>
      <w:r w:rsidR="00D50D23" w:rsidRPr="00AE361F">
        <w:t xml:space="preserve"> </w:t>
      </w:r>
      <w:sdt>
        <w:sdtPr>
          <w:alias w:val="Enter paragraph text:"/>
          <w:tag w:val="Enter paragraph text:"/>
          <w:id w:val="-1182578516"/>
          <w:placeholder>
            <w:docPart w:val="9E9AB0216DE34C47A0DFFBC17486346B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sdt>
        <w:sdtPr>
          <w:alias w:val="Enter time:"/>
          <w:tag w:val="Enter time:"/>
          <w:id w:val="1228494308"/>
          <w:placeholder>
            <w:docPart w:val="D17177E6067C4F1FBB91CE38C0BC8EE9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time</w:t>
          </w:r>
        </w:sdtContent>
      </w:sdt>
      <w:r w:rsidR="00D50D23" w:rsidRPr="00AE361F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37FD162B389D42208F494BFFEFDCF257"/>
          </w:placeholder>
          <w:temporary/>
          <w:showingPlcHdr/>
          <w15:appearance w15:val="hidden"/>
        </w:sdtPr>
        <w:sdtEndPr/>
        <w:sdtContent>
          <w:r w:rsidR="00D50D23" w:rsidRPr="00AE361F">
            <w:t>on</w:t>
          </w:r>
        </w:sdtContent>
      </w:sdt>
      <w:r w:rsidR="00D50D23" w:rsidRPr="00AE361F">
        <w:t xml:space="preserve"> </w:t>
      </w:r>
      <w:sdt>
        <w:sdtPr>
          <w:alias w:val="Enter date:"/>
          <w:tag w:val="Enter date:"/>
          <w:id w:val="359556548"/>
          <w:placeholder>
            <w:docPart w:val="EA0FB44419F2473A9F193F3E1C38C402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date</w:t>
          </w:r>
        </w:sdtContent>
      </w:sdt>
      <w:r w:rsidR="00D50D23">
        <w:t xml:space="preserve"> </w:t>
      </w:r>
      <w:sdt>
        <w:sdtPr>
          <w:alias w:val="Enter paragraph text:"/>
          <w:tag w:val="Enter paragraph text:"/>
          <w:id w:val="2049635091"/>
          <w:placeholder>
            <w:docPart w:val="778F913978FB49C3AB21C3E2D283F060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 w:rsidRPr="009F4E19">
        <w:t xml:space="preserve"> </w:t>
      </w:r>
      <w:sdt>
        <w:sdtPr>
          <w:alias w:val="Enter location:"/>
          <w:tag w:val="Enter location:"/>
          <w:id w:val="-1735539689"/>
          <w:placeholder>
            <w:docPart w:val="A6DAFE3E202D4E04AB52582140DF630F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location</w:t>
          </w:r>
        </w:sdtContent>
      </w:sdt>
      <w:r w:rsidR="00D50D23" w:rsidRPr="00AE361F">
        <w:t>.</w:t>
      </w:r>
    </w:p>
    <w:p w14:paraId="3FE08ECC" w14:textId="77777777" w:rsidR="0015180F" w:rsidRPr="00D512BB" w:rsidRDefault="00EA7967" w:rsidP="00781863">
      <w:pPr>
        <w:pStyle w:val="ListNumber"/>
      </w:pP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C062402C5637470DB6FCEB73656F8E8A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B853F9">
            <w:rPr>
              <w:rFonts w:eastAsiaTheme="majorEastAsia"/>
            </w:rPr>
            <w:t>Roll call</w:t>
          </w:r>
        </w:sdtContent>
      </w:sdt>
    </w:p>
    <w:p w14:paraId="24D2F80F" w14:textId="77777777" w:rsidR="0015180F" w:rsidRDefault="00EA7967" w:rsidP="00D512BB">
      <w:sdt>
        <w:sdtPr>
          <w:alias w:val="Enter secretary name:"/>
          <w:tag w:val="Enter secretary name:"/>
          <w:id w:val="-1785413358"/>
          <w:placeholder>
            <w:docPart w:val="9568E4AA3F514ED49F2AB05A687F8BB5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565D8" w:rsidRPr="00B565D8">
            <w:rPr>
              <w:rStyle w:val="Emphasis"/>
            </w:rPr>
            <w:t>Secretary Name</w:t>
          </w:r>
        </w:sdtContent>
      </w:sdt>
      <w:r w:rsidR="009F4E19"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5F6406BCA96443099CE53756568A4340"/>
          </w:placeholder>
          <w:temporary/>
          <w:showingPlcHdr/>
          <w15:appearance w15:val="hidden"/>
        </w:sdtPr>
        <w:sdtEndPr/>
        <w:sdtContent>
          <w:r w:rsidR="009F4E19">
            <w:t>conducted a roll call. The following persons were present:</w:t>
          </w:r>
        </w:sdtContent>
      </w:sdt>
      <w:r w:rsidR="00361DEE">
        <w:t xml:space="preserve"> </w:t>
      </w:r>
      <w:sdt>
        <w:sdtPr>
          <w:alias w:val="Enter attendee names:"/>
          <w:tag w:val="Enter attendee names:"/>
          <w:id w:val="811033230"/>
          <w:placeholder>
            <w:docPart w:val="422690DF6BD748CA955D2F56B3385B2F"/>
          </w:placeholder>
          <w:temporary/>
          <w:showingPlcHdr/>
          <w15:appearance w15:val="hidden"/>
        </w:sdtPr>
        <w:sdtEndPr/>
        <w:sdtContent>
          <w:r w:rsidR="00361DEE" w:rsidRPr="00C601ED">
            <w:rPr>
              <w:rStyle w:val="Emphasis"/>
            </w:rPr>
            <w:t>attendee names</w:t>
          </w:r>
        </w:sdtContent>
      </w:sdt>
    </w:p>
    <w:p w14:paraId="4C832A05" w14:textId="77777777" w:rsidR="00B853F9" w:rsidRDefault="00EA7967" w:rsidP="00AE1F88">
      <w:pPr>
        <w:pStyle w:val="ListNumber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BD7825ADE41F4C6A85EECF68E205F64E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B853F9">
            <w:rPr>
              <w:rFonts w:eastAsiaTheme="majorEastAsia"/>
            </w:rPr>
            <w:t>Approval of minutes from last meeting</w:t>
          </w:r>
        </w:sdtContent>
      </w:sdt>
    </w:p>
    <w:p w14:paraId="5EEFE219" w14:textId="77777777" w:rsidR="009F4E19" w:rsidRDefault="00EA7967" w:rsidP="00B853F9">
      <w:sdt>
        <w:sdtPr>
          <w:alias w:val="Secretary name:"/>
          <w:tag w:val="Secretary name:"/>
          <w:id w:val="-969588454"/>
          <w:placeholder>
            <w:docPart w:val="4BC56EDBE33942D194E3F9D75EA104B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565D8" w:rsidRPr="00B565D8">
            <w:t>Secretary Name</w:t>
          </w:r>
        </w:sdtContent>
      </w:sdt>
      <w:r w:rsidR="00361DEE"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14E7497A19894F8994EFD8CACBFBFC40"/>
          </w:placeholder>
          <w:temporary/>
          <w:showingPlcHdr/>
          <w15:appearance w15:val="hidden"/>
        </w:sdtPr>
        <w:sdtEndPr/>
        <w:sdtContent>
          <w:r w:rsidR="009F4E19">
            <w:t>read the minutes from the last meeting. The minutes were approved as read.</w:t>
          </w:r>
        </w:sdtContent>
      </w:sdt>
    </w:p>
    <w:p w14:paraId="33C1C295" w14:textId="77777777" w:rsidR="00D50D23" w:rsidRDefault="00EA7967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14A2B324454043DBAE2D84FD3E3C167A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sdt>
      <w:sdtPr>
        <w:alias w:val="Enter open issue/summary of discussion:"/>
        <w:tag w:val="Enter open issue/summary of discussion:"/>
        <w:id w:val="811033277"/>
        <w:placeholder>
          <w:docPart w:val="42CF98C1BB964F53B354D6C285E0D284"/>
        </w:placeholder>
        <w:temporary/>
        <w:showingPlcHdr/>
        <w15:appearance w15:val="hidden"/>
      </w:sdtPr>
      <w:sdtEndPr/>
      <w:sdtContent>
        <w:p w14:paraId="2B529E61" w14:textId="77777777" w:rsidR="00C1643D" w:rsidRPr="002C3D7E" w:rsidRDefault="00361DEE" w:rsidP="00FD6CAB">
          <w:pPr>
            <w:pStyle w:val="ListNumber2"/>
          </w:pPr>
          <w:r w:rsidRPr="002C3D7E">
            <w:t xml:space="preserve">Open </w:t>
          </w:r>
          <w:r w:rsidR="002C3D7E"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1"/>
        <w:placeholder>
          <w:docPart w:val="D2529348AB444BC0958F8D1934BDCAA0"/>
        </w:placeholder>
        <w:temporary/>
        <w:showingPlcHdr/>
        <w15:appearance w15:val="hidden"/>
      </w:sdtPr>
      <w:sdtEndPr/>
      <w:sdtContent>
        <w:p w14:paraId="1B92B752" w14:textId="77777777" w:rsidR="002C3D7E" w:rsidRDefault="002C3D7E" w:rsidP="00FD6CAB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2"/>
        <w:placeholder>
          <w:docPart w:val="BBE2109FFF1E40FE84214A3291800588"/>
        </w:placeholder>
        <w:temporary/>
        <w:showingPlcHdr/>
        <w15:appearance w15:val="hidden"/>
      </w:sdtPr>
      <w:sdtEndPr/>
      <w:sdtContent>
        <w:p w14:paraId="668F9496" w14:textId="77777777" w:rsidR="002C3D7E" w:rsidRDefault="002C3D7E" w:rsidP="00FD6CAB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p w14:paraId="2D44297E" w14:textId="77777777" w:rsidR="0015180F" w:rsidRPr="00B853F9" w:rsidRDefault="00EA7967" w:rsidP="00B853F9">
      <w:pPr>
        <w:pStyle w:val="ListNumber"/>
      </w:pPr>
      <w:sdt>
        <w:sdtPr>
          <w:alias w:val="New business:"/>
          <w:tag w:val="New business:"/>
          <w:id w:val="-135951456"/>
          <w:placeholder>
            <w:docPart w:val="32A42F90B2314D5683B8D20DC0725126"/>
          </w:placeholder>
          <w:temporary/>
          <w:showingPlcHdr/>
          <w15:appearance w15:val="hidden"/>
        </w:sdtPr>
        <w:sdtEndPr/>
        <w:sdtContent>
          <w:r w:rsidR="00285B87" w:rsidRPr="004724BD">
            <w:rPr>
              <w:rFonts w:eastAsiaTheme="majorEastAsia"/>
            </w:rPr>
            <w:t>New business</w:t>
          </w:r>
        </w:sdtContent>
      </w:sdt>
    </w:p>
    <w:sdt>
      <w:sdtPr>
        <w:alias w:val="Enter new business/summary of discussion:"/>
        <w:tag w:val="Enter new business/summary of discussion:"/>
        <w:id w:val="811033313"/>
        <w:placeholder>
          <w:docPart w:val="1E1804AC25414AA39F2CC3DFE047BD7D"/>
        </w:placeholder>
        <w:temporary/>
        <w:showingPlcHdr/>
        <w15:appearance w15:val="hidden"/>
      </w:sdtPr>
      <w:sdtEndPr/>
      <w:sdtContent>
        <w:p w14:paraId="2AF888F0" w14:textId="77777777" w:rsidR="00276FA1" w:rsidRPr="00361DEE" w:rsidRDefault="002C3D7E" w:rsidP="00FD6CAB">
          <w:pPr>
            <w:pStyle w:val="ListNumber2"/>
          </w:pPr>
          <w:r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811033340"/>
        <w:placeholder>
          <w:docPart w:val="40AB4AE9332347DC91640663036D2A03"/>
        </w:placeholder>
        <w:temporary/>
        <w:showingPlcHdr/>
        <w15:appearance w15:val="hidden"/>
      </w:sdtPr>
      <w:sdtEndPr/>
      <w:sdtContent>
        <w:p w14:paraId="1BAA2194" w14:textId="77777777" w:rsidR="002C3D7E" w:rsidRDefault="002C3D7E" w:rsidP="00FD6CAB">
          <w:pPr>
            <w:pStyle w:val="ListNumber2"/>
          </w:pPr>
          <w:r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811033341"/>
        <w:placeholder>
          <w:docPart w:val="B218EB2DA3C845E0B641621004578D83"/>
        </w:placeholder>
        <w:temporary/>
        <w:showingPlcHdr/>
        <w15:appearance w15:val="hidden"/>
      </w:sdtPr>
      <w:sdtEndPr/>
      <w:sdtContent>
        <w:p w14:paraId="68D6DBB1" w14:textId="77777777" w:rsidR="002C3D7E" w:rsidRDefault="002C3D7E" w:rsidP="00FD6CAB">
          <w:pPr>
            <w:pStyle w:val="ListNumber2"/>
          </w:pPr>
          <w:r>
            <w:t>New business/summary of discussion</w:t>
          </w:r>
        </w:p>
      </w:sdtContent>
    </w:sdt>
    <w:p w14:paraId="15B70698" w14:textId="77777777" w:rsidR="0015180F" w:rsidRPr="00B853F9" w:rsidRDefault="00EA7967" w:rsidP="00B853F9">
      <w:pPr>
        <w:pStyle w:val="ListNumber"/>
      </w:pPr>
      <w:sdt>
        <w:sdtPr>
          <w:alias w:val="Adjournment:"/>
          <w:tag w:val="Adjournment:"/>
          <w:id w:val="-768846696"/>
          <w:placeholder>
            <w:docPart w:val="6D04CD29302C4D6B94A8509E9927A7A3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2984C146" w14:textId="77777777" w:rsidR="00680296" w:rsidRDefault="00EA7967" w:rsidP="00D512BB">
      <w:sdt>
        <w:sdtPr>
          <w:alias w:val="Facilitator name:"/>
          <w:tag w:val="Facilitator name:"/>
          <w:id w:val="-1874911055"/>
          <w:placeholder>
            <w:docPart w:val="39CD9638D88B4F009F50EB8ADBD1121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F4987" w:rsidRPr="000F4987">
            <w:t>Facilitator Name</w:t>
          </w:r>
        </w:sdtContent>
      </w:sdt>
      <w:r w:rsidR="002C3D7E" w:rsidRPr="00361DEE">
        <w:t xml:space="preserve"> </w:t>
      </w:r>
      <w:sdt>
        <w:sdtPr>
          <w:alias w:val="Enter paragraph text:"/>
          <w:tag w:val="Enter paragraph text:"/>
          <w:id w:val="-1785491353"/>
          <w:placeholder>
            <w:docPart w:val="0EAC5ACE7D484B328A5E9C2F4D9DE0DD"/>
          </w:placeholder>
          <w:temporary/>
          <w:showingPlcHdr/>
          <w15:appearance w15:val="hidden"/>
        </w:sdtPr>
        <w:sdtEndPr/>
        <w:sdtContent>
          <w:r w:rsidR="00285B87" w:rsidRPr="00361DEE">
            <w:t>adjourned the meeting at</w:t>
          </w:r>
        </w:sdtContent>
      </w:sdt>
      <w:r w:rsidR="00285B87">
        <w:t xml:space="preserve"> </w:t>
      </w:r>
      <w:sdt>
        <w:sdtPr>
          <w:alias w:val="Enter time:"/>
          <w:tag w:val="Enter time:"/>
          <w:id w:val="811033343"/>
          <w:placeholder>
            <w:docPart w:val="7028EBFB3D754B2F90C7139833203F4A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time</w:t>
          </w:r>
        </w:sdtContent>
      </w:sdt>
      <w:r w:rsidR="00680296" w:rsidRPr="00361DEE">
        <w:t>.</w:t>
      </w:r>
    </w:p>
    <w:p w14:paraId="64F75BEA" w14:textId="77777777" w:rsidR="008E476B" w:rsidRDefault="00EA7967" w:rsidP="00D512BB">
      <w:sdt>
        <w:sdtPr>
          <w:alias w:val="Minutes submitted by:"/>
          <w:tag w:val="Minutes submitted by:"/>
          <w:id w:val="915436728"/>
          <w:placeholder>
            <w:docPart w:val="B031A3B37F85476A83B925998184EF0E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sdt>
        <w:sdtPr>
          <w:alias w:val="Enter name:"/>
          <w:tag w:val="Enter name:"/>
          <w:id w:val="811033370"/>
          <w:placeholder>
            <w:docPart w:val="400244E353B148B8B1FA02D702A85BD4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Name</w:t>
          </w:r>
        </w:sdtContent>
      </w:sdt>
    </w:p>
    <w:p w14:paraId="008E16C6" w14:textId="6FBB1C88" w:rsidR="00D512BB" w:rsidRDefault="00EA7967" w:rsidP="00DC6078">
      <w:sdt>
        <w:sdtPr>
          <w:alias w:val="Minutes approved by:"/>
          <w:tag w:val="Minutes approved by:"/>
          <w:id w:val="793186629"/>
          <w:placeholder>
            <w:docPart w:val="FA6D5D6AC1224EB48893E1792C096634"/>
          </w:placeholder>
          <w:temporary/>
          <w:showingPlcHdr/>
          <w15:appearance w15:val="hidden"/>
        </w:sdtPr>
        <w:sdtEndPr/>
        <w:sdtContent>
          <w:r w:rsidR="00C601ED">
            <w:t>Minutes approved by</w:t>
          </w:r>
        </w:sdtContent>
      </w:sdt>
      <w:r w:rsidR="008E476B">
        <w:t xml:space="preserve">: </w:t>
      </w:r>
      <w:r w:rsidR="004E227E">
        <w:t xml:space="preserve"> </w:t>
      </w:r>
      <w:sdt>
        <w:sdtPr>
          <w:alias w:val="Enter name:"/>
          <w:tag w:val="Enter name:"/>
          <w:id w:val="811033397"/>
          <w:placeholder>
            <w:docPart w:val="6A0CD35AAF0848E0B0948AA9B54D522B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Name</w:t>
          </w:r>
        </w:sdtContent>
      </w:sdt>
    </w:p>
    <w:p w14:paraId="78426F7C" w14:textId="27BBDF69" w:rsidR="00F1286B" w:rsidRDefault="00F1286B" w:rsidP="00DC6078"/>
    <w:p w14:paraId="6D768041" w14:textId="762337E5" w:rsidR="00F1286B" w:rsidRDefault="00F1286B" w:rsidP="00DC6078"/>
    <w:p w14:paraId="402436D1" w14:textId="322168FD" w:rsidR="00F1286B" w:rsidRDefault="00F1286B" w:rsidP="00DC6078">
      <w:proofErr w:type="gramStart"/>
      <w:r>
        <w:lastRenderedPageBreak/>
        <w:t>Mentor :</w:t>
      </w:r>
      <w:proofErr w:type="gramEnd"/>
      <w:r>
        <w:t xml:space="preserve"> Mr. Andrius </w:t>
      </w:r>
      <w:proofErr w:type="spellStart"/>
      <w:r>
        <w:t>Kuprys</w:t>
      </w:r>
      <w:proofErr w:type="spellEnd"/>
    </w:p>
    <w:p w14:paraId="46C57EB6" w14:textId="4852BA7D" w:rsidR="00F1286B" w:rsidRDefault="00F1286B" w:rsidP="00DC6078">
      <w:proofErr w:type="gramStart"/>
      <w:r>
        <w:t>Client :</w:t>
      </w:r>
      <w:proofErr w:type="gramEnd"/>
      <w:r>
        <w:t xml:space="preserve"> Mr. Andre Postma</w:t>
      </w:r>
    </w:p>
    <w:p w14:paraId="1CD9430E" w14:textId="55EE2788" w:rsidR="00EE43A6" w:rsidRDefault="00EE43A6" w:rsidP="00EE43A6">
      <w:proofErr w:type="gramStart"/>
      <w:r>
        <w:t>Participants :</w:t>
      </w:r>
      <w:proofErr w:type="gramEnd"/>
      <w:r>
        <w:t xml:space="preserve"> </w:t>
      </w:r>
    </w:p>
    <w:p w14:paraId="2C6F7622" w14:textId="65F4403C" w:rsidR="00EE43A6" w:rsidRDefault="00EE43A6" w:rsidP="00EE43A6">
      <w:r>
        <w:t xml:space="preserve">Abraham </w:t>
      </w:r>
      <w:proofErr w:type="spellStart"/>
      <w:r>
        <w:t>Nataniel</w:t>
      </w:r>
      <w:proofErr w:type="spellEnd"/>
    </w:p>
    <w:p w14:paraId="512A0FBF" w14:textId="66513C93" w:rsidR="00EE43A6" w:rsidRDefault="00EE43A6" w:rsidP="00EE43A6">
      <w:r>
        <w:t xml:space="preserve">Cristin </w:t>
      </w:r>
      <w:proofErr w:type="spellStart"/>
      <w:r>
        <w:t>Rusnac</w:t>
      </w:r>
      <w:proofErr w:type="spellEnd"/>
    </w:p>
    <w:p w14:paraId="558DBA21" w14:textId="67B0FF2C" w:rsidR="00EE43A6" w:rsidRDefault="00EE43A6" w:rsidP="00EE43A6">
      <w:r>
        <w:t>Edgaras</w:t>
      </w:r>
      <w:r w:rsidR="00D11897">
        <w:t xml:space="preserve"> </w:t>
      </w:r>
      <w:proofErr w:type="spellStart"/>
      <w:r w:rsidR="00D11897">
        <w:t>Spridonovas</w:t>
      </w:r>
      <w:proofErr w:type="spellEnd"/>
    </w:p>
    <w:p w14:paraId="59001DB8" w14:textId="470DBC46" w:rsidR="00EE43A6" w:rsidRDefault="00EE43A6" w:rsidP="00EE43A6">
      <w:r>
        <w:t xml:space="preserve">Rafael Aditama </w:t>
      </w:r>
      <w:proofErr w:type="spellStart"/>
      <w:r>
        <w:t>Karno</w:t>
      </w:r>
      <w:proofErr w:type="spellEnd"/>
    </w:p>
    <w:p w14:paraId="7D49C9F7" w14:textId="35A08756" w:rsidR="00EE43A6" w:rsidRDefault="00EE43A6" w:rsidP="00EE43A6">
      <w:r>
        <w:tab/>
      </w:r>
      <w:r>
        <w:tab/>
      </w:r>
    </w:p>
    <w:p w14:paraId="1661ECCD" w14:textId="5CC0F4EA" w:rsidR="00F1286B" w:rsidRDefault="00F1286B" w:rsidP="00DC6078">
      <w:r>
        <w:tab/>
      </w:r>
    </w:p>
    <w:p w14:paraId="7180A579" w14:textId="2FDD5683" w:rsidR="00F1286B" w:rsidRDefault="00F1286B" w:rsidP="00DC6078">
      <w:proofErr w:type="spellStart"/>
      <w:r>
        <w:t>Todo</w:t>
      </w:r>
      <w:proofErr w:type="spellEnd"/>
      <w:r>
        <w:t xml:space="preserve"> list:</w:t>
      </w:r>
    </w:p>
    <w:p w14:paraId="3E933B7E" w14:textId="757D8E81" w:rsidR="00F1286B" w:rsidRDefault="00F1286B" w:rsidP="00F1286B">
      <w:proofErr w:type="spellStart"/>
      <w:r>
        <w:t>Mo</w:t>
      </w:r>
      <w:r w:rsidR="00EE43A6">
        <w:t>SS</w:t>
      </w:r>
      <w:r>
        <w:t>o</w:t>
      </w:r>
      <w:r w:rsidR="00EE43A6">
        <w:t>W</w:t>
      </w:r>
      <w:proofErr w:type="spellEnd"/>
      <w:r>
        <w:t xml:space="preserve"> list</w:t>
      </w:r>
      <w:bookmarkStart w:id="0" w:name="_GoBack"/>
      <w:bookmarkEnd w:id="0"/>
    </w:p>
    <w:p w14:paraId="6CFC77D7" w14:textId="1B148CC6" w:rsidR="00F1286B" w:rsidRDefault="00F1286B" w:rsidP="00F1286B">
      <w:r>
        <w:t xml:space="preserve">Phasing method </w:t>
      </w:r>
      <w:r w:rsidR="00D11897">
        <w:t>(</w:t>
      </w:r>
      <w:r>
        <w:t>critical path diagram)</w:t>
      </w:r>
    </w:p>
    <w:p w14:paraId="29B021BF" w14:textId="071303A2" w:rsidR="00F1286B" w:rsidRDefault="00F1286B" w:rsidP="00F1286B">
      <w:r>
        <w:t xml:space="preserve">Project </w:t>
      </w:r>
      <w:proofErr w:type="gramStart"/>
      <w:r>
        <w:t>Plan(</w:t>
      </w:r>
      <w:proofErr w:type="gramEnd"/>
      <w:r>
        <w:t>project decision), Constraints, Description</w:t>
      </w:r>
    </w:p>
    <w:p w14:paraId="7F7F0E40" w14:textId="77777777" w:rsidR="00EE43A6" w:rsidRDefault="00EE43A6" w:rsidP="00F1286B"/>
    <w:p w14:paraId="567979AE" w14:textId="2F322A03" w:rsidR="00F1286B" w:rsidRDefault="00EE43A6" w:rsidP="00F1286B">
      <w:hyperlink r:id="rId8" w:history="1">
        <w:r w:rsidRPr="00EE43A6">
          <w:rPr>
            <w:rStyle w:val="Hyperlink"/>
          </w:rPr>
          <w:t>https://d2slcw3kip6qmk.cloudfront.net/marketing/blog/2018Q1/critical-path-method/critical-path-project-management-template.png</w:t>
        </w:r>
      </w:hyperlink>
    </w:p>
    <w:sectPr w:rsidR="00F1286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D799" w14:textId="77777777" w:rsidR="00EA7967" w:rsidRDefault="00EA7967" w:rsidP="001E7D29">
      <w:pPr>
        <w:spacing w:after="0" w:line="240" w:lineRule="auto"/>
      </w:pPr>
      <w:r>
        <w:separator/>
      </w:r>
    </w:p>
  </w:endnote>
  <w:endnote w:type="continuationSeparator" w:id="0">
    <w:p w14:paraId="4AC0F397" w14:textId="77777777" w:rsidR="00EA7967" w:rsidRDefault="00EA796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3D30B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FE219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55A31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4A1C0" w14:textId="77777777" w:rsidR="00EA7967" w:rsidRDefault="00EA7967" w:rsidP="001E7D29">
      <w:pPr>
        <w:spacing w:after="0" w:line="240" w:lineRule="auto"/>
      </w:pPr>
      <w:r>
        <w:separator/>
      </w:r>
    </w:p>
  </w:footnote>
  <w:footnote w:type="continuationSeparator" w:id="0">
    <w:p w14:paraId="17106584" w14:textId="77777777" w:rsidR="00EA7967" w:rsidRDefault="00EA796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C89BA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22C55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6C3A0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6B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11897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A7967"/>
    <w:rsid w:val="00EE43A6"/>
    <w:rsid w:val="00EF6435"/>
    <w:rsid w:val="00F10F6B"/>
    <w:rsid w:val="00F128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,"/>
  <w14:docId w14:val="3F1451D7"/>
  <w15:docId w15:val="{221F1699-4A1F-4504-8FFB-2B550D4B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slcw3kip6qmk.cloudfront.net/marketing/blog/2018Q1/critical-path-method/critical-path-project-management-template.pn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el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14C1CF4BC04552B45E3EE87DB73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1F43-4F0D-4037-BE7D-362B43E93D92}"/>
      </w:docPartPr>
      <w:docPartBody>
        <w:p w:rsidR="00000000" w:rsidRDefault="004C2EF4">
          <w:pPr>
            <w:pStyle w:val="CF14C1CF4BC04552B45E3EE87DB73CFD"/>
          </w:pPr>
          <w:r w:rsidRPr="004B5C09">
            <w:t>Meeting Minutes</w:t>
          </w:r>
        </w:p>
      </w:docPartBody>
    </w:docPart>
    <w:docPart>
      <w:docPartPr>
        <w:name w:val="F7E7133FDE1B43CABC2E3BA230C1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D9F4E-B37B-48E3-BBBD-CD2C2960EE1D}"/>
      </w:docPartPr>
      <w:docPartBody>
        <w:p w:rsidR="00000000" w:rsidRDefault="004C2EF4">
          <w:pPr>
            <w:pStyle w:val="F7E7133FDE1B43CABC2E3BA230C1A17E"/>
          </w:pPr>
          <w:r w:rsidRPr="00B853F9">
            <w:rPr>
              <w:rFonts w:eastAsiaTheme="majorEastAsia"/>
            </w:rPr>
            <w:t>Call to order</w:t>
          </w:r>
        </w:p>
      </w:docPartBody>
    </w:docPart>
    <w:docPart>
      <w:docPartPr>
        <w:name w:val="0517CE87EB554F1D8729D4888360B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C905F-BBF0-4181-9DEC-7BF7894EE1AF}"/>
      </w:docPartPr>
      <w:docPartBody>
        <w:p w:rsidR="00000000" w:rsidRDefault="004C2EF4">
          <w:pPr>
            <w:pStyle w:val="0517CE87EB554F1D8729D4888360B3BF"/>
          </w:pPr>
          <w:r w:rsidRPr="002C3D7E">
            <w:rPr>
              <w:rStyle w:val="PlaceholderText"/>
            </w:rPr>
            <w:t>Facilitator Name</w:t>
          </w:r>
        </w:p>
      </w:docPartBody>
    </w:docPart>
    <w:docPart>
      <w:docPartPr>
        <w:name w:val="4182D9EEBBCE44469803FDD5351C9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1B10-9846-4784-869B-A8A5F874B14C}"/>
      </w:docPartPr>
      <w:docPartBody>
        <w:p w:rsidR="00000000" w:rsidRDefault="004C2EF4">
          <w:pPr>
            <w:pStyle w:val="4182D9EEBBCE44469803FDD5351C96D5"/>
          </w:pPr>
          <w:r w:rsidRPr="00AE361F">
            <w:t>called to order the regular meeting of the</w:t>
          </w:r>
        </w:p>
      </w:docPartBody>
    </w:docPart>
    <w:docPart>
      <w:docPartPr>
        <w:name w:val="444FBC1707224E85B0188B8B2416B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8A05E-D653-4169-BB9B-CF1E8CDD4AB4}"/>
      </w:docPartPr>
      <w:docPartBody>
        <w:p w:rsidR="00000000" w:rsidRDefault="004C2EF4">
          <w:pPr>
            <w:pStyle w:val="444FBC1707224E85B0188B8B2416B1B7"/>
          </w:pPr>
          <w:r w:rsidRPr="00C601ED">
            <w:rPr>
              <w:rStyle w:val="Emphasis"/>
            </w:rPr>
            <w:t>Organization/Committee Name</w:t>
          </w:r>
        </w:p>
      </w:docPartBody>
    </w:docPart>
    <w:docPart>
      <w:docPartPr>
        <w:name w:val="9E9AB0216DE34C47A0DFFBC174863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D6393-4187-4D4B-88CD-59E02F6E664D}"/>
      </w:docPartPr>
      <w:docPartBody>
        <w:p w:rsidR="00000000" w:rsidRDefault="004C2EF4">
          <w:pPr>
            <w:pStyle w:val="9E9AB0216DE34C47A0DFFBC17486346B"/>
          </w:pPr>
          <w:r>
            <w:t>at</w:t>
          </w:r>
        </w:p>
      </w:docPartBody>
    </w:docPart>
    <w:docPart>
      <w:docPartPr>
        <w:name w:val="D17177E6067C4F1FBB91CE38C0BC8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1DBF6-5615-465C-99B9-C19C9276A0BF}"/>
      </w:docPartPr>
      <w:docPartBody>
        <w:p w:rsidR="00000000" w:rsidRDefault="004C2EF4">
          <w:pPr>
            <w:pStyle w:val="D17177E6067C4F1FBB91CE38C0BC8EE9"/>
          </w:pPr>
          <w:r w:rsidRPr="00C601ED">
            <w:rPr>
              <w:rStyle w:val="Emphasis"/>
            </w:rPr>
            <w:t>time</w:t>
          </w:r>
        </w:p>
      </w:docPartBody>
    </w:docPart>
    <w:docPart>
      <w:docPartPr>
        <w:name w:val="37FD162B389D42208F494BFFEFDCF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A015F-2053-47E7-A4C4-9F06D173C249}"/>
      </w:docPartPr>
      <w:docPartBody>
        <w:p w:rsidR="00000000" w:rsidRDefault="004C2EF4">
          <w:pPr>
            <w:pStyle w:val="37FD162B389D42208F494BFFEFDCF257"/>
          </w:pPr>
          <w:r w:rsidRPr="00AE361F">
            <w:t>on</w:t>
          </w:r>
        </w:p>
      </w:docPartBody>
    </w:docPart>
    <w:docPart>
      <w:docPartPr>
        <w:name w:val="EA0FB44419F2473A9F193F3E1C38C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AC3-811B-450C-9B49-F87A7C5E0F77}"/>
      </w:docPartPr>
      <w:docPartBody>
        <w:p w:rsidR="00000000" w:rsidRDefault="004C2EF4">
          <w:pPr>
            <w:pStyle w:val="EA0FB44419F2473A9F193F3E1C38C402"/>
          </w:pPr>
          <w:r w:rsidRPr="00C601ED">
            <w:rPr>
              <w:rStyle w:val="Emphasis"/>
            </w:rPr>
            <w:t>date</w:t>
          </w:r>
        </w:p>
      </w:docPartBody>
    </w:docPart>
    <w:docPart>
      <w:docPartPr>
        <w:name w:val="778F913978FB49C3AB21C3E2D283F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51FA2-37D1-465F-8C48-D7222B82C0FA}"/>
      </w:docPartPr>
      <w:docPartBody>
        <w:p w:rsidR="00000000" w:rsidRDefault="004C2EF4">
          <w:pPr>
            <w:pStyle w:val="778F913978FB49C3AB21C3E2D283F060"/>
          </w:pPr>
          <w:r>
            <w:t>at</w:t>
          </w:r>
        </w:p>
      </w:docPartBody>
    </w:docPart>
    <w:docPart>
      <w:docPartPr>
        <w:name w:val="A6DAFE3E202D4E04AB52582140DF6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05AC-36FE-4527-B430-39AFBF8806E7}"/>
      </w:docPartPr>
      <w:docPartBody>
        <w:p w:rsidR="00000000" w:rsidRDefault="004C2EF4">
          <w:pPr>
            <w:pStyle w:val="A6DAFE3E202D4E04AB52582140DF630F"/>
          </w:pPr>
          <w:r w:rsidRPr="00C601ED">
            <w:rPr>
              <w:rStyle w:val="Emphasis"/>
            </w:rPr>
            <w:t>location</w:t>
          </w:r>
        </w:p>
      </w:docPartBody>
    </w:docPart>
    <w:docPart>
      <w:docPartPr>
        <w:name w:val="C062402C5637470DB6FCEB73656F8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7D932-08FC-40B8-8433-CD41B7AABB73}"/>
      </w:docPartPr>
      <w:docPartBody>
        <w:p w:rsidR="00000000" w:rsidRDefault="004C2EF4">
          <w:pPr>
            <w:pStyle w:val="C062402C5637470DB6FCEB73656F8E8A"/>
          </w:pPr>
          <w:r w:rsidRPr="00B853F9">
            <w:rPr>
              <w:rFonts w:eastAsiaTheme="majorEastAsia"/>
            </w:rPr>
            <w:t>Roll call</w:t>
          </w:r>
        </w:p>
      </w:docPartBody>
    </w:docPart>
    <w:docPart>
      <w:docPartPr>
        <w:name w:val="9568E4AA3F514ED49F2AB05A687F8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4311-CC94-4383-BDA2-F8F86EF4B8A1}"/>
      </w:docPartPr>
      <w:docPartBody>
        <w:p w:rsidR="00000000" w:rsidRDefault="004C2EF4">
          <w:pPr>
            <w:pStyle w:val="9568E4AA3F514ED49F2AB05A687F8BB5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5F6406BCA96443099CE53756568A4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0C4B-58AB-4FA8-A96E-83DDB8CBEE2C}"/>
      </w:docPartPr>
      <w:docPartBody>
        <w:p w:rsidR="00000000" w:rsidRDefault="004C2EF4">
          <w:pPr>
            <w:pStyle w:val="5F6406BCA96443099CE53756568A4340"/>
          </w:pPr>
          <w:r>
            <w:t>conducted a roll call. The following persons were present:</w:t>
          </w:r>
        </w:p>
      </w:docPartBody>
    </w:docPart>
    <w:docPart>
      <w:docPartPr>
        <w:name w:val="422690DF6BD748CA955D2F56B338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4F38-CE32-4A42-BB43-BCA3517B0C50}"/>
      </w:docPartPr>
      <w:docPartBody>
        <w:p w:rsidR="00000000" w:rsidRDefault="004C2EF4">
          <w:pPr>
            <w:pStyle w:val="422690DF6BD748CA955D2F56B3385B2F"/>
          </w:pPr>
          <w:r w:rsidRPr="00C601ED">
            <w:rPr>
              <w:rStyle w:val="Emphasis"/>
            </w:rPr>
            <w:t>attendee names</w:t>
          </w:r>
        </w:p>
      </w:docPartBody>
    </w:docPart>
    <w:docPart>
      <w:docPartPr>
        <w:name w:val="BD7825ADE41F4C6A85EECF68E205F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F90B4-040A-4EEE-8DC8-F019C0ED9EB0}"/>
      </w:docPartPr>
      <w:docPartBody>
        <w:p w:rsidR="00000000" w:rsidRDefault="004C2EF4">
          <w:pPr>
            <w:pStyle w:val="BD7825ADE41F4C6A85EECF68E205F64E"/>
          </w:pPr>
          <w:r w:rsidRPr="00B853F9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4BC56EDBE33942D194E3F9D75EA10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5B6F1-1F9C-4DDE-B2B6-F9A26437B4EE}"/>
      </w:docPartPr>
      <w:docPartBody>
        <w:p w:rsidR="00000000" w:rsidRDefault="004C2EF4">
          <w:pPr>
            <w:pStyle w:val="4BC56EDBE33942D194E3F9D75EA104BF"/>
          </w:pPr>
          <w:r w:rsidRPr="00B565D8">
            <w:t>Secretary Name</w:t>
          </w:r>
        </w:p>
      </w:docPartBody>
    </w:docPart>
    <w:docPart>
      <w:docPartPr>
        <w:name w:val="14E7497A19894F8994EFD8CACBFBF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CF7C-F410-4635-88E6-17CD153C8C7D}"/>
      </w:docPartPr>
      <w:docPartBody>
        <w:p w:rsidR="00000000" w:rsidRDefault="004C2EF4">
          <w:pPr>
            <w:pStyle w:val="14E7497A19894F8994EFD8CACBFBFC40"/>
          </w:pPr>
          <w:r>
            <w:t>read the minutes from the last meeting. The minutes were approved as read.</w:t>
          </w:r>
        </w:p>
      </w:docPartBody>
    </w:docPart>
    <w:docPart>
      <w:docPartPr>
        <w:name w:val="14A2B324454043DBAE2D84FD3E3C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CF02-43E7-479B-ADF3-5C9099FE8863}"/>
      </w:docPartPr>
      <w:docPartBody>
        <w:p w:rsidR="00000000" w:rsidRDefault="004C2EF4">
          <w:pPr>
            <w:pStyle w:val="14A2B324454043DBAE2D84FD3E3C167A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42CF98C1BB964F53B354D6C285E0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40069-47BC-413D-816D-04DB6042D8F8}"/>
      </w:docPartPr>
      <w:docPartBody>
        <w:p w:rsidR="00000000" w:rsidRDefault="004C2EF4">
          <w:pPr>
            <w:pStyle w:val="42CF98C1BB964F53B354D6C285E0D284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D2529348AB444BC0958F8D1934BDC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0CEC5-9F59-4F38-9646-273954A1CEAD}"/>
      </w:docPartPr>
      <w:docPartBody>
        <w:p w:rsidR="00000000" w:rsidRDefault="004C2EF4">
          <w:pPr>
            <w:pStyle w:val="D2529348AB444BC0958F8D1934BDCAA0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BBE2109FFF1E40FE84214A3291800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630D-F9F1-48F3-B6B6-E033EBA053A7}"/>
      </w:docPartPr>
      <w:docPartBody>
        <w:p w:rsidR="00000000" w:rsidRDefault="004C2EF4">
          <w:pPr>
            <w:pStyle w:val="BBE2109FFF1E40FE84214A3291800588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32A42F90B2314D5683B8D20DC0725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9EAA4-E8AD-4586-A979-793BCFF68660}"/>
      </w:docPartPr>
      <w:docPartBody>
        <w:p w:rsidR="00000000" w:rsidRDefault="004C2EF4">
          <w:pPr>
            <w:pStyle w:val="32A42F90B2314D5683B8D20DC0725126"/>
          </w:pPr>
          <w:r w:rsidRPr="004724BD">
            <w:rPr>
              <w:rFonts w:eastAsiaTheme="majorEastAsia"/>
            </w:rPr>
            <w:t>New</w:t>
          </w:r>
          <w:r w:rsidRPr="004724BD">
            <w:rPr>
              <w:rFonts w:eastAsiaTheme="majorEastAsia"/>
            </w:rPr>
            <w:t xml:space="preserve"> business</w:t>
          </w:r>
        </w:p>
      </w:docPartBody>
    </w:docPart>
    <w:docPart>
      <w:docPartPr>
        <w:name w:val="1E1804AC25414AA39F2CC3DFE047B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07BF-9A94-4358-B492-59DC111AA398}"/>
      </w:docPartPr>
      <w:docPartBody>
        <w:p w:rsidR="00000000" w:rsidRDefault="004C2EF4">
          <w:pPr>
            <w:pStyle w:val="1E1804AC25414AA39F2CC3DFE047BD7D"/>
          </w:pPr>
          <w:r>
            <w:t>New business/summary of discussion</w:t>
          </w:r>
        </w:p>
      </w:docPartBody>
    </w:docPart>
    <w:docPart>
      <w:docPartPr>
        <w:name w:val="40AB4AE9332347DC91640663036D2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B76A-7075-4F63-8EAA-B5AA952EC4E5}"/>
      </w:docPartPr>
      <w:docPartBody>
        <w:p w:rsidR="00000000" w:rsidRDefault="004C2EF4">
          <w:pPr>
            <w:pStyle w:val="40AB4AE9332347DC91640663036D2A03"/>
          </w:pPr>
          <w:r>
            <w:t>New business/summary of discussion</w:t>
          </w:r>
        </w:p>
      </w:docPartBody>
    </w:docPart>
    <w:docPart>
      <w:docPartPr>
        <w:name w:val="B218EB2DA3C845E0B641621004578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98CC5-5E63-4DD0-9F2D-F82F76972BAD}"/>
      </w:docPartPr>
      <w:docPartBody>
        <w:p w:rsidR="00000000" w:rsidRDefault="004C2EF4">
          <w:pPr>
            <w:pStyle w:val="B218EB2DA3C845E0B641621004578D83"/>
          </w:pPr>
          <w:r>
            <w:t>New business/summary of discussion</w:t>
          </w:r>
        </w:p>
      </w:docPartBody>
    </w:docPart>
    <w:docPart>
      <w:docPartPr>
        <w:name w:val="6D04CD29302C4D6B94A8509E9927A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23F4C-CEF7-4DC4-81DD-BB40506787EA}"/>
      </w:docPartPr>
      <w:docPartBody>
        <w:p w:rsidR="00000000" w:rsidRDefault="004C2EF4">
          <w:pPr>
            <w:pStyle w:val="6D04CD29302C4D6B94A8509E9927A7A3"/>
          </w:pPr>
          <w:r w:rsidRPr="00B853F9">
            <w:t>Adjournment</w:t>
          </w:r>
        </w:p>
      </w:docPartBody>
    </w:docPart>
    <w:docPart>
      <w:docPartPr>
        <w:name w:val="39CD9638D88B4F009F50EB8ADBD11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84A14-F946-4634-92A4-7A1FA243188C}"/>
      </w:docPartPr>
      <w:docPartBody>
        <w:p w:rsidR="00000000" w:rsidRDefault="004C2EF4">
          <w:pPr>
            <w:pStyle w:val="39CD9638D88B4F009F50EB8ADBD1121F"/>
          </w:pPr>
          <w:r w:rsidRPr="000F4987">
            <w:t>Facilitator Name</w:t>
          </w:r>
        </w:p>
      </w:docPartBody>
    </w:docPart>
    <w:docPart>
      <w:docPartPr>
        <w:name w:val="0EAC5ACE7D484B328A5E9C2F4D9D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4A40A-4E90-47E5-85D6-B597BEC95431}"/>
      </w:docPartPr>
      <w:docPartBody>
        <w:p w:rsidR="00000000" w:rsidRDefault="004C2EF4">
          <w:pPr>
            <w:pStyle w:val="0EAC5ACE7D484B328A5E9C2F4D9DE0DD"/>
          </w:pPr>
          <w:r w:rsidRPr="00361DEE">
            <w:t>adjourned the meeting at</w:t>
          </w:r>
        </w:p>
      </w:docPartBody>
    </w:docPart>
    <w:docPart>
      <w:docPartPr>
        <w:name w:val="7028EBFB3D754B2F90C713983320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475D-6CB7-48A2-9D2F-86468D175569}"/>
      </w:docPartPr>
      <w:docPartBody>
        <w:p w:rsidR="00000000" w:rsidRDefault="004C2EF4">
          <w:pPr>
            <w:pStyle w:val="7028EBFB3D754B2F90C7139833203F4A"/>
          </w:pPr>
          <w:r w:rsidRPr="00C601ED">
            <w:rPr>
              <w:rStyle w:val="Emphasis"/>
            </w:rPr>
            <w:t>time</w:t>
          </w:r>
        </w:p>
      </w:docPartBody>
    </w:docPart>
    <w:docPart>
      <w:docPartPr>
        <w:name w:val="B031A3B37F85476A83B925998184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5458-A362-49C3-A74F-5B4605D8FD5D}"/>
      </w:docPartPr>
      <w:docPartBody>
        <w:p w:rsidR="00000000" w:rsidRDefault="004C2EF4">
          <w:pPr>
            <w:pStyle w:val="B031A3B37F85476A83B925998184EF0E"/>
          </w:pPr>
          <w:r w:rsidRPr="00285B87">
            <w:t>Minutes submitted by</w:t>
          </w:r>
        </w:p>
      </w:docPartBody>
    </w:docPart>
    <w:docPart>
      <w:docPartPr>
        <w:name w:val="400244E353B148B8B1FA02D702A85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2A86D-C2F2-4659-AC34-06781F0E631E}"/>
      </w:docPartPr>
      <w:docPartBody>
        <w:p w:rsidR="00000000" w:rsidRDefault="004C2EF4">
          <w:pPr>
            <w:pStyle w:val="400244E353B148B8B1FA02D702A85BD4"/>
          </w:pPr>
          <w:r w:rsidRPr="00C601ED">
            <w:rPr>
              <w:rStyle w:val="Emphasis"/>
            </w:rPr>
            <w:t>Name</w:t>
          </w:r>
        </w:p>
      </w:docPartBody>
    </w:docPart>
    <w:docPart>
      <w:docPartPr>
        <w:name w:val="FA6D5D6AC1224EB48893E1792C096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B9348-F824-427C-8468-5AC031FC2F6A}"/>
      </w:docPartPr>
      <w:docPartBody>
        <w:p w:rsidR="00000000" w:rsidRDefault="004C2EF4">
          <w:pPr>
            <w:pStyle w:val="FA6D5D6AC1224EB48893E1792C096634"/>
          </w:pPr>
          <w:r>
            <w:t>Minutes approved by</w:t>
          </w:r>
        </w:p>
      </w:docPartBody>
    </w:docPart>
    <w:docPart>
      <w:docPartPr>
        <w:name w:val="6A0CD35AAF0848E0B0948AA9B54D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5A09-D64E-480D-A139-09E7E442E9BC}"/>
      </w:docPartPr>
      <w:docPartBody>
        <w:p w:rsidR="00000000" w:rsidRDefault="004C2EF4">
          <w:pPr>
            <w:pStyle w:val="6A0CD35AAF0848E0B0948AA9B54D522B"/>
          </w:pPr>
          <w:r w:rsidRPr="00C601ED">
            <w:rPr>
              <w:rStyle w:val="Emphasi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4"/>
    <w:rsid w:val="004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6CDA731DE4350B9137BAC74A6A8FF">
    <w:name w:val="77A6CDA731DE4350B9137BAC74A6A8FF"/>
  </w:style>
  <w:style w:type="paragraph" w:customStyle="1" w:styleId="CF14C1CF4BC04552B45E3EE87DB73CFD">
    <w:name w:val="CF14C1CF4BC04552B45E3EE87DB73CFD"/>
  </w:style>
  <w:style w:type="paragraph" w:customStyle="1" w:styleId="BE6043B106AA45C481ADE5E5B71D27AD">
    <w:name w:val="BE6043B106AA45C481ADE5E5B71D27AD"/>
  </w:style>
  <w:style w:type="paragraph" w:customStyle="1" w:styleId="F7E7133FDE1B43CABC2E3BA230C1A17E">
    <w:name w:val="F7E7133FDE1B43CABC2E3BA230C1A17E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0517CE87EB554F1D8729D4888360B3BF">
    <w:name w:val="0517CE87EB554F1D8729D4888360B3BF"/>
  </w:style>
  <w:style w:type="paragraph" w:customStyle="1" w:styleId="4182D9EEBBCE44469803FDD5351C96D5">
    <w:name w:val="4182D9EEBBCE44469803FDD5351C96D5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444FBC1707224E85B0188B8B2416B1B7">
    <w:name w:val="444FBC1707224E85B0188B8B2416B1B7"/>
  </w:style>
  <w:style w:type="paragraph" w:customStyle="1" w:styleId="9E9AB0216DE34C47A0DFFBC17486346B">
    <w:name w:val="9E9AB0216DE34C47A0DFFBC17486346B"/>
  </w:style>
  <w:style w:type="paragraph" w:customStyle="1" w:styleId="D17177E6067C4F1FBB91CE38C0BC8EE9">
    <w:name w:val="D17177E6067C4F1FBB91CE38C0BC8EE9"/>
  </w:style>
  <w:style w:type="paragraph" w:customStyle="1" w:styleId="37FD162B389D42208F494BFFEFDCF257">
    <w:name w:val="37FD162B389D42208F494BFFEFDCF257"/>
  </w:style>
  <w:style w:type="paragraph" w:customStyle="1" w:styleId="EA0FB44419F2473A9F193F3E1C38C402">
    <w:name w:val="EA0FB44419F2473A9F193F3E1C38C402"/>
  </w:style>
  <w:style w:type="paragraph" w:customStyle="1" w:styleId="778F913978FB49C3AB21C3E2D283F060">
    <w:name w:val="778F913978FB49C3AB21C3E2D283F060"/>
  </w:style>
  <w:style w:type="paragraph" w:customStyle="1" w:styleId="A6DAFE3E202D4E04AB52582140DF630F">
    <w:name w:val="A6DAFE3E202D4E04AB52582140DF630F"/>
  </w:style>
  <w:style w:type="paragraph" w:customStyle="1" w:styleId="C062402C5637470DB6FCEB73656F8E8A">
    <w:name w:val="C062402C5637470DB6FCEB73656F8E8A"/>
  </w:style>
  <w:style w:type="paragraph" w:customStyle="1" w:styleId="9568E4AA3F514ED49F2AB05A687F8BB5">
    <w:name w:val="9568E4AA3F514ED49F2AB05A687F8BB5"/>
  </w:style>
  <w:style w:type="paragraph" w:customStyle="1" w:styleId="5F6406BCA96443099CE53756568A4340">
    <w:name w:val="5F6406BCA96443099CE53756568A4340"/>
  </w:style>
  <w:style w:type="paragraph" w:customStyle="1" w:styleId="422690DF6BD748CA955D2F56B3385B2F">
    <w:name w:val="422690DF6BD748CA955D2F56B3385B2F"/>
  </w:style>
  <w:style w:type="paragraph" w:customStyle="1" w:styleId="BD7825ADE41F4C6A85EECF68E205F64E">
    <w:name w:val="BD7825ADE41F4C6A85EECF68E205F64E"/>
  </w:style>
  <w:style w:type="paragraph" w:customStyle="1" w:styleId="4BC56EDBE33942D194E3F9D75EA104BF">
    <w:name w:val="4BC56EDBE33942D194E3F9D75EA104BF"/>
  </w:style>
  <w:style w:type="paragraph" w:customStyle="1" w:styleId="14E7497A19894F8994EFD8CACBFBFC40">
    <w:name w:val="14E7497A19894F8994EFD8CACBFBFC40"/>
  </w:style>
  <w:style w:type="paragraph" w:customStyle="1" w:styleId="14A2B324454043DBAE2D84FD3E3C167A">
    <w:name w:val="14A2B324454043DBAE2D84FD3E3C167A"/>
  </w:style>
  <w:style w:type="paragraph" w:customStyle="1" w:styleId="42CF98C1BB964F53B354D6C285E0D284">
    <w:name w:val="42CF98C1BB964F53B354D6C285E0D284"/>
  </w:style>
  <w:style w:type="paragraph" w:customStyle="1" w:styleId="D2529348AB444BC0958F8D1934BDCAA0">
    <w:name w:val="D2529348AB444BC0958F8D1934BDCAA0"/>
  </w:style>
  <w:style w:type="paragraph" w:customStyle="1" w:styleId="BBE2109FFF1E40FE84214A3291800588">
    <w:name w:val="BBE2109FFF1E40FE84214A3291800588"/>
  </w:style>
  <w:style w:type="paragraph" w:customStyle="1" w:styleId="32A42F90B2314D5683B8D20DC0725126">
    <w:name w:val="32A42F90B2314D5683B8D20DC0725126"/>
  </w:style>
  <w:style w:type="paragraph" w:customStyle="1" w:styleId="1E1804AC25414AA39F2CC3DFE047BD7D">
    <w:name w:val="1E1804AC25414AA39F2CC3DFE047BD7D"/>
  </w:style>
  <w:style w:type="paragraph" w:customStyle="1" w:styleId="40AB4AE9332347DC91640663036D2A03">
    <w:name w:val="40AB4AE9332347DC91640663036D2A03"/>
  </w:style>
  <w:style w:type="paragraph" w:customStyle="1" w:styleId="B218EB2DA3C845E0B641621004578D83">
    <w:name w:val="B218EB2DA3C845E0B641621004578D83"/>
  </w:style>
  <w:style w:type="paragraph" w:customStyle="1" w:styleId="6D04CD29302C4D6B94A8509E9927A7A3">
    <w:name w:val="6D04CD29302C4D6B94A8509E9927A7A3"/>
  </w:style>
  <w:style w:type="paragraph" w:customStyle="1" w:styleId="39CD9638D88B4F009F50EB8ADBD1121F">
    <w:name w:val="39CD9638D88B4F009F50EB8ADBD1121F"/>
  </w:style>
  <w:style w:type="paragraph" w:customStyle="1" w:styleId="0EAC5ACE7D484B328A5E9C2F4D9DE0DD">
    <w:name w:val="0EAC5ACE7D484B328A5E9C2F4D9DE0DD"/>
  </w:style>
  <w:style w:type="paragraph" w:customStyle="1" w:styleId="7028EBFB3D754B2F90C7139833203F4A">
    <w:name w:val="7028EBFB3D754B2F90C7139833203F4A"/>
  </w:style>
  <w:style w:type="paragraph" w:customStyle="1" w:styleId="B031A3B37F85476A83B925998184EF0E">
    <w:name w:val="B031A3B37F85476A83B925998184EF0E"/>
  </w:style>
  <w:style w:type="paragraph" w:customStyle="1" w:styleId="400244E353B148B8B1FA02D702A85BD4">
    <w:name w:val="400244E353B148B8B1FA02D702A85BD4"/>
  </w:style>
  <w:style w:type="paragraph" w:customStyle="1" w:styleId="FA6D5D6AC1224EB48893E1792C096634">
    <w:name w:val="FA6D5D6AC1224EB48893E1792C096634"/>
  </w:style>
  <w:style w:type="paragraph" w:customStyle="1" w:styleId="6A0CD35AAF0848E0B0948AA9B54D522B">
    <w:name w:val="6A0CD35AAF0848E0B0948AA9B54D52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minutes.dotx</Template>
  <TotalTime>44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Aditama</dc:creator>
  <dc:description/>
  <cp:lastModifiedBy>Rafael Aditama</cp:lastModifiedBy>
  <cp:revision>1</cp:revision>
  <dcterms:created xsi:type="dcterms:W3CDTF">2019-09-10T08:35:00Z</dcterms:created>
  <dcterms:modified xsi:type="dcterms:W3CDTF">2019-09-10T09:19:00Z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